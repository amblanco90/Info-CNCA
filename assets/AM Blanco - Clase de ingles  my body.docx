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1771"/>
        <w:tblW w:w="48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2"/>
        <w:gridCol w:w="1117"/>
        <w:gridCol w:w="2174"/>
        <w:gridCol w:w="563"/>
        <w:gridCol w:w="1382"/>
        <w:gridCol w:w="1355"/>
        <w:gridCol w:w="24"/>
        <w:gridCol w:w="2710"/>
      </w:tblGrid>
      <w:tr w:rsidR="004E37FB" w:rsidRPr="00A11A4E" w:rsidTr="00F92FA5">
        <w:trPr>
          <w:trHeight w:val="263"/>
        </w:trPr>
        <w:tc>
          <w:tcPr>
            <w:tcW w:w="741" w:type="pct"/>
            <w:shd w:val="clear" w:color="auto" w:fill="auto"/>
            <w:vAlign w:val="center"/>
          </w:tcPr>
          <w:p w:rsidR="004E37FB" w:rsidRPr="00635F0A" w:rsidRDefault="004E37FB" w:rsidP="0099115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>Guía N°</w:t>
            </w:r>
          </w:p>
        </w:tc>
        <w:tc>
          <w:tcPr>
            <w:tcW w:w="1503" w:type="pct"/>
            <w:gridSpan w:val="2"/>
            <w:shd w:val="clear" w:color="auto" w:fill="auto"/>
            <w:vAlign w:val="center"/>
          </w:tcPr>
          <w:p w:rsidR="004E37FB" w:rsidRPr="00390DA3" w:rsidRDefault="00CB2E51" w:rsidP="004546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888" w:type="pct"/>
            <w:gridSpan w:val="2"/>
            <w:shd w:val="clear" w:color="auto" w:fill="auto"/>
          </w:tcPr>
          <w:p w:rsidR="004E37FB" w:rsidRPr="00635F0A" w:rsidRDefault="004E37FB" w:rsidP="0099115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>Tiempo Previsto</w:t>
            </w:r>
          </w:p>
        </w:tc>
        <w:tc>
          <w:tcPr>
            <w:tcW w:w="630" w:type="pct"/>
            <w:gridSpan w:val="2"/>
            <w:shd w:val="clear" w:color="auto" w:fill="auto"/>
          </w:tcPr>
          <w:p w:rsidR="004E37FB" w:rsidRPr="00390DA3" w:rsidRDefault="00D44A33" w:rsidP="00390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 semana</w:t>
            </w:r>
          </w:p>
        </w:tc>
        <w:tc>
          <w:tcPr>
            <w:tcW w:w="1238" w:type="pct"/>
            <w:vMerge w:val="restart"/>
            <w:shd w:val="clear" w:color="auto" w:fill="auto"/>
            <w:vAlign w:val="center"/>
          </w:tcPr>
          <w:p w:rsidR="004E37FB" w:rsidRPr="00635F0A" w:rsidRDefault="00F902EF" w:rsidP="00327E20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EQUIPO ACADÉMICO PEDAGÓGICO TRANSICION</w:t>
            </w:r>
          </w:p>
        </w:tc>
      </w:tr>
      <w:tr w:rsidR="004E37FB" w:rsidRPr="00A11A4E" w:rsidTr="00F92FA5">
        <w:trPr>
          <w:trHeight w:val="62"/>
        </w:trPr>
        <w:tc>
          <w:tcPr>
            <w:tcW w:w="741" w:type="pct"/>
            <w:shd w:val="clear" w:color="auto" w:fill="auto"/>
          </w:tcPr>
          <w:p w:rsidR="004E37FB" w:rsidRPr="004546E7" w:rsidRDefault="004E37FB" w:rsidP="00635F0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4546E7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>Docente</w:t>
            </w:r>
          </w:p>
        </w:tc>
        <w:tc>
          <w:tcPr>
            <w:tcW w:w="1503" w:type="pct"/>
            <w:gridSpan w:val="2"/>
            <w:shd w:val="clear" w:color="auto" w:fill="auto"/>
          </w:tcPr>
          <w:p w:rsidR="004E37FB" w:rsidRPr="00390DA3" w:rsidRDefault="00E01FAF" w:rsidP="00C31D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Mareis Bermejo</w:t>
            </w:r>
          </w:p>
        </w:tc>
        <w:tc>
          <w:tcPr>
            <w:tcW w:w="888" w:type="pct"/>
            <w:gridSpan w:val="2"/>
            <w:shd w:val="clear" w:color="auto" w:fill="auto"/>
            <w:vAlign w:val="center"/>
          </w:tcPr>
          <w:p w:rsidR="004E37FB" w:rsidRPr="004546E7" w:rsidRDefault="004E37FB" w:rsidP="004546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4546E7"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 xml:space="preserve"> Área </w:t>
            </w:r>
          </w:p>
        </w:tc>
        <w:tc>
          <w:tcPr>
            <w:tcW w:w="630" w:type="pct"/>
            <w:gridSpan w:val="2"/>
            <w:shd w:val="clear" w:color="auto" w:fill="auto"/>
            <w:vAlign w:val="center"/>
          </w:tcPr>
          <w:p w:rsidR="004E37FB" w:rsidRPr="00390DA3" w:rsidRDefault="00F902EF" w:rsidP="00390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Ingles </w:t>
            </w:r>
          </w:p>
        </w:tc>
        <w:tc>
          <w:tcPr>
            <w:tcW w:w="1238" w:type="pct"/>
            <w:vMerge/>
            <w:shd w:val="clear" w:color="auto" w:fill="auto"/>
          </w:tcPr>
          <w:p w:rsidR="004E37FB" w:rsidRPr="00635F0A" w:rsidRDefault="004E37FB" w:rsidP="00635F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4E37FB" w:rsidRPr="00A11A4E" w:rsidTr="00F92FA5">
        <w:trPr>
          <w:trHeight w:val="61"/>
        </w:trPr>
        <w:tc>
          <w:tcPr>
            <w:tcW w:w="741" w:type="pct"/>
            <w:shd w:val="clear" w:color="auto" w:fill="auto"/>
          </w:tcPr>
          <w:p w:rsidR="004E37FB" w:rsidRPr="004546E7" w:rsidRDefault="004E37FB" w:rsidP="00635F0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4546E7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>Grado</w:t>
            </w:r>
          </w:p>
        </w:tc>
        <w:tc>
          <w:tcPr>
            <w:tcW w:w="1503" w:type="pct"/>
            <w:gridSpan w:val="2"/>
            <w:shd w:val="clear" w:color="auto" w:fill="auto"/>
          </w:tcPr>
          <w:p w:rsidR="004E37FB" w:rsidRPr="00390DA3" w:rsidRDefault="00D44A33" w:rsidP="004546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Transición </w:t>
            </w:r>
          </w:p>
        </w:tc>
        <w:tc>
          <w:tcPr>
            <w:tcW w:w="888" w:type="pct"/>
            <w:gridSpan w:val="2"/>
            <w:shd w:val="clear" w:color="auto" w:fill="auto"/>
            <w:vAlign w:val="center"/>
          </w:tcPr>
          <w:p w:rsidR="004E37FB" w:rsidRPr="004546E7" w:rsidRDefault="004E37FB" w:rsidP="004546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 w:rsidRPr="004546E7"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Asignatura</w:t>
            </w:r>
          </w:p>
        </w:tc>
        <w:tc>
          <w:tcPr>
            <w:tcW w:w="630" w:type="pct"/>
            <w:gridSpan w:val="2"/>
            <w:shd w:val="clear" w:color="auto" w:fill="auto"/>
            <w:vAlign w:val="center"/>
          </w:tcPr>
          <w:p w:rsidR="004E37FB" w:rsidRPr="00390DA3" w:rsidRDefault="00F902EF" w:rsidP="00390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Ingles</w:t>
            </w:r>
          </w:p>
        </w:tc>
        <w:tc>
          <w:tcPr>
            <w:tcW w:w="1238" w:type="pct"/>
            <w:vMerge/>
            <w:shd w:val="clear" w:color="auto" w:fill="auto"/>
          </w:tcPr>
          <w:p w:rsidR="004E37FB" w:rsidRPr="004E37FB" w:rsidRDefault="004E37FB" w:rsidP="004E37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4E37FB" w:rsidRPr="00A11A4E" w:rsidTr="00F92FA5">
        <w:trPr>
          <w:trHeight w:val="61"/>
        </w:trPr>
        <w:tc>
          <w:tcPr>
            <w:tcW w:w="741" w:type="pct"/>
            <w:shd w:val="clear" w:color="auto" w:fill="auto"/>
          </w:tcPr>
          <w:p w:rsidR="004E37FB" w:rsidRPr="004546E7" w:rsidRDefault="004E37FB" w:rsidP="00635F0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4546E7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>Fecha de Inicio</w:t>
            </w:r>
          </w:p>
        </w:tc>
        <w:tc>
          <w:tcPr>
            <w:tcW w:w="1503" w:type="pct"/>
            <w:gridSpan w:val="2"/>
            <w:shd w:val="clear" w:color="auto" w:fill="auto"/>
          </w:tcPr>
          <w:p w:rsidR="004E37FB" w:rsidRPr="00390DA3" w:rsidRDefault="00CB2E51" w:rsidP="004546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26</w:t>
            </w:r>
            <w:r w:rsidR="00B4696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de mayo </w:t>
            </w:r>
          </w:p>
        </w:tc>
        <w:tc>
          <w:tcPr>
            <w:tcW w:w="888" w:type="pct"/>
            <w:gridSpan w:val="2"/>
            <w:shd w:val="clear" w:color="auto" w:fill="auto"/>
            <w:vAlign w:val="center"/>
          </w:tcPr>
          <w:p w:rsidR="004E37FB" w:rsidRPr="004546E7" w:rsidRDefault="004E37FB" w:rsidP="0099115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 w:rsidRPr="004546E7"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Fecha Final</w:t>
            </w:r>
          </w:p>
        </w:tc>
        <w:tc>
          <w:tcPr>
            <w:tcW w:w="630" w:type="pct"/>
            <w:gridSpan w:val="2"/>
            <w:shd w:val="clear" w:color="auto" w:fill="auto"/>
            <w:vAlign w:val="center"/>
          </w:tcPr>
          <w:p w:rsidR="004E37FB" w:rsidRPr="00F902EF" w:rsidRDefault="00CB2E51" w:rsidP="00390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29</w:t>
            </w:r>
            <w:r w:rsidR="00B4696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de mayo</w:t>
            </w:r>
          </w:p>
        </w:tc>
        <w:tc>
          <w:tcPr>
            <w:tcW w:w="1238" w:type="pct"/>
            <w:vMerge/>
            <w:shd w:val="clear" w:color="auto" w:fill="auto"/>
          </w:tcPr>
          <w:p w:rsidR="004E37FB" w:rsidRPr="00635F0A" w:rsidRDefault="004E37FB" w:rsidP="00635F0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4546E7" w:rsidRPr="00A11A4E" w:rsidTr="00F92FA5">
        <w:trPr>
          <w:trHeight w:val="146"/>
        </w:trPr>
        <w:tc>
          <w:tcPr>
            <w:tcW w:w="5000" w:type="pct"/>
            <w:gridSpan w:val="8"/>
            <w:shd w:val="clear" w:color="auto" w:fill="auto"/>
          </w:tcPr>
          <w:p w:rsidR="004546E7" w:rsidRPr="00327E20" w:rsidRDefault="004546E7" w:rsidP="00635F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 w:rsidRPr="00327E20"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PROPOSITO</w:t>
            </w:r>
          </w:p>
          <w:p w:rsidR="004E37FB" w:rsidRDefault="004E37FB" w:rsidP="004546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  <w:p w:rsidR="001D0056" w:rsidRPr="00A56A38" w:rsidRDefault="00A56A38" w:rsidP="004546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Que los estudiantes manejen otro vocabulario e identifiquen su pronunciación.</w:t>
            </w:r>
          </w:p>
        </w:tc>
      </w:tr>
      <w:tr w:rsidR="00991158" w:rsidRPr="00A11A4E" w:rsidTr="00F92FA5">
        <w:trPr>
          <w:trHeight w:val="146"/>
        </w:trPr>
        <w:tc>
          <w:tcPr>
            <w:tcW w:w="5000" w:type="pct"/>
            <w:gridSpan w:val="8"/>
            <w:shd w:val="clear" w:color="auto" w:fill="auto"/>
          </w:tcPr>
          <w:p w:rsidR="00991158" w:rsidRPr="00327E20" w:rsidRDefault="00327E20" w:rsidP="00327E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 w:rsidRPr="00327E20"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OBJETIVO</w:t>
            </w:r>
          </w:p>
          <w:p w:rsidR="004E37FB" w:rsidRDefault="00F902EF" w:rsidP="00327E2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Relacionar e identificar el vocabulario de los animales de granja, colores, números y partes del cuerpo.</w:t>
            </w:r>
          </w:p>
          <w:p w:rsidR="001D0056" w:rsidRPr="004546E7" w:rsidRDefault="001D0056" w:rsidP="00327E2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327E20" w:rsidRPr="00A11A4E" w:rsidTr="00971D36">
        <w:trPr>
          <w:trHeight w:val="82"/>
        </w:trPr>
        <w:tc>
          <w:tcPr>
            <w:tcW w:w="1251" w:type="pct"/>
            <w:gridSpan w:val="2"/>
            <w:shd w:val="clear" w:color="auto" w:fill="auto"/>
            <w:vAlign w:val="center"/>
          </w:tcPr>
          <w:p w:rsidR="00327E20" w:rsidRPr="00327E20" w:rsidRDefault="00327E20" w:rsidP="004E37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COMPONENTES/TEMA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:rsidR="00327E20" w:rsidRPr="00327E20" w:rsidRDefault="00327E20" w:rsidP="004E37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DBA</w:t>
            </w:r>
          </w:p>
        </w:tc>
        <w:tc>
          <w:tcPr>
            <w:tcW w:w="1250" w:type="pct"/>
            <w:gridSpan w:val="2"/>
            <w:shd w:val="clear" w:color="auto" w:fill="auto"/>
          </w:tcPr>
          <w:p w:rsidR="00327E20" w:rsidRDefault="004E37FB" w:rsidP="00327E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COMPETENCIA Y APRENDIZAJES</w:t>
            </w:r>
          </w:p>
          <w:p w:rsidR="004E37FB" w:rsidRPr="00327E20" w:rsidRDefault="004E37FB" w:rsidP="00327E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(Logro)</w:t>
            </w:r>
          </w:p>
        </w:tc>
        <w:tc>
          <w:tcPr>
            <w:tcW w:w="1249" w:type="pct"/>
            <w:gridSpan w:val="2"/>
            <w:shd w:val="clear" w:color="auto" w:fill="auto"/>
            <w:vAlign w:val="center"/>
          </w:tcPr>
          <w:p w:rsidR="00327E20" w:rsidRDefault="004E37FB" w:rsidP="004E37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EVIDENCIAS</w:t>
            </w:r>
          </w:p>
          <w:p w:rsidR="004E37FB" w:rsidRPr="00327E20" w:rsidRDefault="004E37FB" w:rsidP="004E37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(Indicadores)</w:t>
            </w:r>
          </w:p>
        </w:tc>
      </w:tr>
      <w:tr w:rsidR="00F902EF" w:rsidRPr="00A11A4E" w:rsidTr="00971D36">
        <w:trPr>
          <w:trHeight w:val="82"/>
        </w:trPr>
        <w:tc>
          <w:tcPr>
            <w:tcW w:w="1251" w:type="pct"/>
            <w:gridSpan w:val="2"/>
            <w:shd w:val="clear" w:color="auto" w:fill="auto"/>
          </w:tcPr>
          <w:p w:rsidR="00B4696D" w:rsidRDefault="00B4696D" w:rsidP="00B4696D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20"/>
                <w:lang w:val="en-US" w:eastAsia="es-CO"/>
              </w:rPr>
            </w:pPr>
            <w:r>
              <w:rPr>
                <w:rFonts w:ascii="Arial" w:hAnsi="Arial" w:cs="Arial"/>
                <w:sz w:val="20"/>
                <w:lang w:val="en-US" w:eastAsia="es-MX"/>
              </w:rPr>
              <w:t>*</w:t>
            </w:r>
            <w:r>
              <w:rPr>
                <w:rFonts w:ascii="Arial" w:eastAsia="Times New Roman" w:hAnsi="Arial" w:cs="Arial"/>
                <w:b/>
                <w:i/>
                <w:sz w:val="20"/>
                <w:lang w:val="en-US" w:eastAsia="es-CO"/>
              </w:rPr>
              <w:t xml:space="preserve"> Componente </w:t>
            </w:r>
          </w:p>
          <w:p w:rsidR="00B4696D" w:rsidRDefault="00B4696D" w:rsidP="00B4696D">
            <w:pPr>
              <w:spacing w:after="0" w:line="240" w:lineRule="auto"/>
              <w:rPr>
                <w:rFonts w:ascii="Arial" w:hAnsi="Arial" w:cs="Arial"/>
                <w:sz w:val="20"/>
                <w:lang w:val="en-US" w:eastAsia="es-MX"/>
              </w:rPr>
            </w:pPr>
            <w:r>
              <w:rPr>
                <w:rFonts w:ascii="Arial" w:eastAsia="Times New Roman" w:hAnsi="Arial" w:cs="Arial"/>
                <w:b/>
                <w:i/>
                <w:sz w:val="20"/>
                <w:szCs w:val="20"/>
                <w:lang w:val="en-US" w:eastAsia="es-CO"/>
              </w:rPr>
              <w:t>Sociolingüístico</w:t>
            </w:r>
          </w:p>
          <w:p w:rsidR="00F902EF" w:rsidRDefault="00CB2E51" w:rsidP="00CB2E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My body </w:t>
            </w:r>
          </w:p>
        </w:tc>
        <w:tc>
          <w:tcPr>
            <w:tcW w:w="1250" w:type="pct"/>
            <w:gridSpan w:val="2"/>
            <w:shd w:val="clear" w:color="auto" w:fill="auto"/>
          </w:tcPr>
          <w:p w:rsidR="00F902EF" w:rsidRPr="00C31D17" w:rsidRDefault="00F902EF" w:rsidP="00F902E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BZ" w:eastAsia="es-CO"/>
              </w:rPr>
            </w:pPr>
          </w:p>
        </w:tc>
        <w:tc>
          <w:tcPr>
            <w:tcW w:w="1250" w:type="pct"/>
            <w:gridSpan w:val="2"/>
            <w:shd w:val="clear" w:color="auto" w:fill="auto"/>
          </w:tcPr>
          <w:p w:rsidR="00F902EF" w:rsidRPr="004E37FB" w:rsidRDefault="00F902EF" w:rsidP="00F902E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 el vocabulario referido a los animales de granja, colores, números y partes del cuerpo, relacionándolos con sus correspondientes imágenes</w:t>
            </w:r>
          </w:p>
        </w:tc>
        <w:tc>
          <w:tcPr>
            <w:tcW w:w="1249" w:type="pct"/>
            <w:gridSpan w:val="2"/>
            <w:shd w:val="clear" w:color="auto" w:fill="auto"/>
          </w:tcPr>
          <w:p w:rsidR="00F902EF" w:rsidRDefault="00CB2E51" w:rsidP="00F902E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7. </w:t>
            </w:r>
            <w:r>
              <w:rPr>
                <w:rFonts w:ascii="Arial" w:hAnsi="Arial" w:cs="Arial"/>
                <w:sz w:val="18"/>
                <w:szCs w:val="18"/>
              </w:rPr>
              <w:t xml:space="preserve">Asocia las palabras en </w:t>
            </w:r>
            <w:r>
              <w:rPr>
                <w:rFonts w:ascii="Arial" w:hAnsi="Arial" w:cs="Arial"/>
                <w:sz w:val="18"/>
                <w:szCs w:val="18"/>
              </w:rPr>
              <w:t>inglés</w:t>
            </w:r>
            <w:r>
              <w:rPr>
                <w:rFonts w:ascii="Arial" w:hAnsi="Arial" w:cs="Arial"/>
                <w:sz w:val="18"/>
                <w:szCs w:val="18"/>
              </w:rPr>
              <w:t xml:space="preserve"> que escucha con imágenes relacionadas con partes del cuerpo y juegos. </w:t>
            </w:r>
          </w:p>
        </w:tc>
      </w:tr>
      <w:tr w:rsidR="00A56A38" w:rsidRPr="00A11A4E" w:rsidTr="00F92FA5">
        <w:trPr>
          <w:trHeight w:val="1554"/>
        </w:trPr>
        <w:tc>
          <w:tcPr>
            <w:tcW w:w="5000" w:type="pct"/>
            <w:gridSpan w:val="8"/>
            <w:shd w:val="clear" w:color="auto" w:fill="auto"/>
          </w:tcPr>
          <w:p w:rsidR="00040BED" w:rsidRPr="00CB2E51" w:rsidRDefault="00040BED" w:rsidP="00E01FA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s-MX"/>
              </w:rPr>
            </w:pPr>
            <w:r w:rsidRPr="00CB2E51">
              <w:rPr>
                <w:rFonts w:ascii="Arial" w:hAnsi="Arial" w:cs="Arial"/>
                <w:b/>
                <w:sz w:val="24"/>
                <w:szCs w:val="24"/>
              </w:rPr>
              <w:t xml:space="preserve">Tema: </w:t>
            </w:r>
            <w:r w:rsidRPr="00CB2E51">
              <w:rPr>
                <w:rFonts w:ascii="Arial" w:hAnsi="Arial" w:cs="Arial"/>
                <w:sz w:val="24"/>
                <w:szCs w:val="24"/>
                <w:lang w:val="en-US" w:eastAsia="es-MX"/>
              </w:rPr>
              <w:t xml:space="preserve"> </w:t>
            </w:r>
            <w:r w:rsidR="00CB2E51" w:rsidRPr="00CB2E5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B2E51" w:rsidRPr="00CB2E51">
              <w:rPr>
                <w:rFonts w:ascii="Arial" w:hAnsi="Arial" w:cs="Arial"/>
                <w:sz w:val="24"/>
                <w:szCs w:val="24"/>
                <w:lang w:val="en-US"/>
              </w:rPr>
              <w:t>My body</w:t>
            </w:r>
          </w:p>
          <w:p w:rsidR="00CB2E51" w:rsidRDefault="00040BED" w:rsidP="00E01FA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2E51">
              <w:rPr>
                <w:rFonts w:ascii="Arial" w:hAnsi="Arial" w:cs="Arial"/>
                <w:sz w:val="24"/>
                <w:szCs w:val="24"/>
                <w:lang w:val="en-US" w:eastAsia="es-MX"/>
              </w:rPr>
              <w:t xml:space="preserve">Indicador: </w:t>
            </w:r>
            <w:r w:rsidR="00CB2E51" w:rsidRPr="00CB2E51">
              <w:rPr>
                <w:rFonts w:ascii="Arial" w:hAnsi="Arial" w:cs="Arial"/>
                <w:sz w:val="24"/>
                <w:szCs w:val="24"/>
              </w:rPr>
              <w:t xml:space="preserve"> 7. </w:t>
            </w:r>
            <w:r w:rsidR="00CB2E51" w:rsidRPr="00CB2E51">
              <w:rPr>
                <w:rFonts w:ascii="Arial" w:hAnsi="Arial" w:cs="Arial"/>
                <w:sz w:val="24"/>
                <w:szCs w:val="24"/>
              </w:rPr>
              <w:t xml:space="preserve">Asocia las palabras en </w:t>
            </w:r>
            <w:r w:rsidR="00CB2E51" w:rsidRPr="00CB2E51">
              <w:rPr>
                <w:rFonts w:ascii="Arial" w:hAnsi="Arial" w:cs="Arial"/>
                <w:sz w:val="24"/>
                <w:szCs w:val="24"/>
              </w:rPr>
              <w:t>inglés</w:t>
            </w:r>
            <w:r w:rsidR="00CB2E51" w:rsidRPr="00CB2E51">
              <w:rPr>
                <w:rFonts w:ascii="Arial" w:hAnsi="Arial" w:cs="Arial"/>
                <w:sz w:val="24"/>
                <w:szCs w:val="24"/>
              </w:rPr>
              <w:t xml:space="preserve"> que escucha con imágenes relacionadas con partes del cuerpo y juegos.</w:t>
            </w:r>
          </w:p>
          <w:p w:rsidR="00CB2E51" w:rsidRDefault="00CB2E51" w:rsidP="00E01FA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2E5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B2E51" w:rsidRDefault="00E01FAF" w:rsidP="00E01FA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B2E51">
              <w:rPr>
                <w:rFonts w:ascii="Arial" w:hAnsi="Arial" w:cs="Arial"/>
                <w:b/>
                <w:sz w:val="24"/>
                <w:szCs w:val="24"/>
              </w:rPr>
              <w:t>APRENDO</w:t>
            </w:r>
            <w:r w:rsidR="00777A7E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777A7E" w:rsidRPr="00777A7E" w:rsidRDefault="00777A7E" w:rsidP="00777A7E">
            <w:pPr>
              <w:numPr>
                <w:ilvl w:val="0"/>
                <w:numId w:val="12"/>
              </w:numPr>
              <w:spacing w:after="75" w:line="240" w:lineRule="auto"/>
              <w:ind w:left="0"/>
              <w:jc w:val="center"/>
              <w:textAlignment w:val="baseline"/>
              <w:rPr>
                <w:rFonts w:ascii="Arial" w:hAnsi="Arial" w:cs="Arial"/>
                <w:b/>
                <w:color w:val="545353"/>
                <w:lang w:eastAsia="es-CO"/>
              </w:rPr>
            </w:pPr>
            <w:r w:rsidRPr="00777A7E">
              <w:rPr>
                <w:rFonts w:ascii="Arial" w:hAnsi="Arial" w:cs="Arial"/>
                <w:b/>
                <w:color w:val="545353"/>
              </w:rPr>
              <w:t>El cuerpo humano/ The human body</w:t>
            </w:r>
          </w:p>
          <w:p w:rsidR="00777A7E" w:rsidRPr="00777A7E" w:rsidRDefault="00347B2D" w:rsidP="00777A7E">
            <w:pPr>
              <w:numPr>
                <w:ilvl w:val="0"/>
                <w:numId w:val="12"/>
              </w:numPr>
              <w:spacing w:after="75" w:line="240" w:lineRule="auto"/>
              <w:ind w:left="0"/>
              <w:jc w:val="center"/>
              <w:textAlignment w:val="baseline"/>
              <w:rPr>
                <w:rFonts w:ascii="Arial" w:hAnsi="Arial" w:cs="Arial"/>
                <w:b/>
                <w:color w:val="545353"/>
              </w:rPr>
            </w:pPr>
            <w:bookmarkStart w:id="0" w:name="_GoBack"/>
            <w:r>
              <w:rPr>
                <w:noProof/>
                <w:lang w:eastAsia="es-CO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330199</wp:posOffset>
                  </wp:positionH>
                  <wp:positionV relativeFrom="paragraph">
                    <wp:posOffset>52070</wp:posOffset>
                  </wp:positionV>
                  <wp:extent cx="2028825" cy="2869498"/>
                  <wp:effectExtent l="0" t="0" r="0" b="7620"/>
                  <wp:wrapNone/>
                  <wp:docPr id="11" name="Imagen 11" descr="LAS PARTES DEL CUERPO EN INGLÉS. | Consejos para padres y embarazad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LAS PARTES DEL CUERPO EN INGLÉS. | Consejos para padres y embarazad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955" cy="2872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777A7E" w:rsidRPr="00777A7E">
              <w:rPr>
                <w:rFonts w:ascii="Arial" w:hAnsi="Arial" w:cs="Arial"/>
                <w:b/>
                <w:color w:val="545353"/>
              </w:rPr>
              <w:t>Cabeza/ Head</w:t>
            </w:r>
          </w:p>
          <w:p w:rsidR="00777A7E" w:rsidRPr="00777A7E" w:rsidRDefault="00777A7E" w:rsidP="00777A7E">
            <w:pPr>
              <w:numPr>
                <w:ilvl w:val="0"/>
                <w:numId w:val="12"/>
              </w:numPr>
              <w:spacing w:after="75" w:line="240" w:lineRule="auto"/>
              <w:ind w:left="0"/>
              <w:jc w:val="center"/>
              <w:textAlignment w:val="baseline"/>
              <w:rPr>
                <w:rFonts w:ascii="Arial" w:hAnsi="Arial" w:cs="Arial"/>
                <w:b/>
                <w:color w:val="545353"/>
              </w:rPr>
            </w:pPr>
            <w:r w:rsidRPr="00777A7E">
              <w:rPr>
                <w:rFonts w:ascii="Arial" w:hAnsi="Arial" w:cs="Arial"/>
                <w:b/>
                <w:color w:val="545353"/>
              </w:rPr>
              <w:t>Face/ Cara</w:t>
            </w:r>
          </w:p>
          <w:p w:rsidR="00777A7E" w:rsidRPr="00777A7E" w:rsidRDefault="00777A7E" w:rsidP="00777A7E">
            <w:pPr>
              <w:numPr>
                <w:ilvl w:val="0"/>
                <w:numId w:val="12"/>
              </w:numPr>
              <w:spacing w:after="75" w:line="240" w:lineRule="auto"/>
              <w:ind w:left="0"/>
              <w:jc w:val="center"/>
              <w:textAlignment w:val="baseline"/>
              <w:rPr>
                <w:rFonts w:ascii="Arial" w:hAnsi="Arial" w:cs="Arial"/>
                <w:b/>
                <w:color w:val="545353"/>
              </w:rPr>
            </w:pPr>
            <w:r w:rsidRPr="00777A7E">
              <w:rPr>
                <w:rFonts w:ascii="Arial" w:hAnsi="Arial" w:cs="Arial"/>
                <w:b/>
                <w:color w:val="545353"/>
              </w:rPr>
              <w:t>Arm/ Brazo</w:t>
            </w:r>
          </w:p>
          <w:p w:rsidR="00777A7E" w:rsidRPr="00777A7E" w:rsidRDefault="00777A7E" w:rsidP="00777A7E">
            <w:pPr>
              <w:numPr>
                <w:ilvl w:val="0"/>
                <w:numId w:val="12"/>
              </w:numPr>
              <w:spacing w:after="75" w:line="240" w:lineRule="auto"/>
              <w:ind w:left="0"/>
              <w:jc w:val="center"/>
              <w:textAlignment w:val="baseline"/>
              <w:rPr>
                <w:rFonts w:ascii="Arial" w:hAnsi="Arial" w:cs="Arial"/>
                <w:b/>
                <w:color w:val="545353"/>
              </w:rPr>
            </w:pPr>
            <w:r w:rsidRPr="00777A7E">
              <w:rPr>
                <w:rFonts w:ascii="Arial" w:hAnsi="Arial" w:cs="Arial"/>
                <w:b/>
                <w:color w:val="545353"/>
              </w:rPr>
              <w:t>Hand/ Mano</w:t>
            </w:r>
          </w:p>
          <w:p w:rsidR="00777A7E" w:rsidRPr="00777A7E" w:rsidRDefault="00777A7E" w:rsidP="00777A7E">
            <w:pPr>
              <w:numPr>
                <w:ilvl w:val="0"/>
                <w:numId w:val="12"/>
              </w:numPr>
              <w:spacing w:after="75" w:line="240" w:lineRule="auto"/>
              <w:ind w:left="0"/>
              <w:jc w:val="center"/>
              <w:textAlignment w:val="baseline"/>
              <w:rPr>
                <w:rFonts w:ascii="Arial" w:hAnsi="Arial" w:cs="Arial"/>
                <w:b/>
                <w:color w:val="545353"/>
              </w:rPr>
            </w:pPr>
            <w:r w:rsidRPr="00777A7E">
              <w:rPr>
                <w:rFonts w:ascii="Arial" w:hAnsi="Arial" w:cs="Arial"/>
                <w:b/>
                <w:color w:val="545353"/>
              </w:rPr>
              <w:t>Finger/ Dedo</w:t>
            </w:r>
          </w:p>
          <w:p w:rsidR="00777A7E" w:rsidRPr="00777A7E" w:rsidRDefault="00777A7E" w:rsidP="00777A7E">
            <w:pPr>
              <w:numPr>
                <w:ilvl w:val="0"/>
                <w:numId w:val="12"/>
              </w:numPr>
              <w:spacing w:after="75" w:line="240" w:lineRule="auto"/>
              <w:ind w:left="0"/>
              <w:jc w:val="center"/>
              <w:textAlignment w:val="baseline"/>
              <w:rPr>
                <w:rFonts w:ascii="Arial" w:hAnsi="Arial" w:cs="Arial"/>
                <w:b/>
                <w:color w:val="545353"/>
              </w:rPr>
            </w:pPr>
            <w:r w:rsidRPr="00777A7E">
              <w:rPr>
                <w:rFonts w:ascii="Arial" w:hAnsi="Arial" w:cs="Arial"/>
                <w:b/>
                <w:color w:val="545353"/>
              </w:rPr>
              <w:t>Leg/ Pierna</w:t>
            </w:r>
          </w:p>
          <w:p w:rsidR="00777A7E" w:rsidRPr="00777A7E" w:rsidRDefault="00777A7E" w:rsidP="00777A7E">
            <w:pPr>
              <w:numPr>
                <w:ilvl w:val="0"/>
                <w:numId w:val="12"/>
              </w:numPr>
              <w:spacing w:after="75" w:line="240" w:lineRule="auto"/>
              <w:ind w:left="0"/>
              <w:jc w:val="center"/>
              <w:textAlignment w:val="baseline"/>
              <w:rPr>
                <w:rFonts w:ascii="Arial" w:hAnsi="Arial" w:cs="Arial"/>
                <w:b/>
                <w:color w:val="545353"/>
              </w:rPr>
            </w:pPr>
            <w:r w:rsidRPr="00777A7E">
              <w:rPr>
                <w:rFonts w:ascii="Arial" w:hAnsi="Arial" w:cs="Arial"/>
                <w:b/>
                <w:color w:val="545353"/>
              </w:rPr>
              <w:t>Knee/ Rodilla</w:t>
            </w:r>
          </w:p>
          <w:p w:rsidR="00777A7E" w:rsidRPr="00777A7E" w:rsidRDefault="00777A7E" w:rsidP="00777A7E">
            <w:pPr>
              <w:numPr>
                <w:ilvl w:val="0"/>
                <w:numId w:val="12"/>
              </w:numPr>
              <w:spacing w:after="75" w:line="240" w:lineRule="auto"/>
              <w:ind w:left="0"/>
              <w:jc w:val="center"/>
              <w:textAlignment w:val="baseline"/>
              <w:rPr>
                <w:rFonts w:ascii="Arial" w:hAnsi="Arial" w:cs="Arial"/>
                <w:b/>
                <w:color w:val="545353"/>
              </w:rPr>
            </w:pPr>
            <w:r w:rsidRPr="00777A7E">
              <w:rPr>
                <w:rFonts w:ascii="Arial" w:hAnsi="Arial" w:cs="Arial"/>
                <w:b/>
                <w:color w:val="545353"/>
              </w:rPr>
              <w:t>Foot/ Pie</w:t>
            </w:r>
          </w:p>
          <w:p w:rsidR="00777A7E" w:rsidRPr="00777A7E" w:rsidRDefault="00777A7E" w:rsidP="00777A7E">
            <w:pPr>
              <w:numPr>
                <w:ilvl w:val="0"/>
                <w:numId w:val="13"/>
              </w:numPr>
              <w:spacing w:after="75" w:line="240" w:lineRule="auto"/>
              <w:ind w:left="0"/>
              <w:jc w:val="center"/>
              <w:textAlignment w:val="baseline"/>
              <w:rPr>
                <w:rFonts w:ascii="Arial" w:hAnsi="Arial" w:cs="Arial"/>
                <w:b/>
                <w:color w:val="545353"/>
              </w:rPr>
            </w:pPr>
            <w:r w:rsidRPr="00777A7E">
              <w:rPr>
                <w:rFonts w:ascii="Arial" w:hAnsi="Arial" w:cs="Arial"/>
                <w:b/>
                <w:color w:val="545353"/>
              </w:rPr>
              <w:t>Ojo/ Eye</w:t>
            </w:r>
          </w:p>
          <w:p w:rsidR="00777A7E" w:rsidRPr="00777A7E" w:rsidRDefault="00777A7E" w:rsidP="00777A7E">
            <w:pPr>
              <w:numPr>
                <w:ilvl w:val="0"/>
                <w:numId w:val="13"/>
              </w:numPr>
              <w:spacing w:after="75" w:line="240" w:lineRule="auto"/>
              <w:ind w:left="0"/>
              <w:jc w:val="center"/>
              <w:textAlignment w:val="baseline"/>
              <w:rPr>
                <w:rFonts w:ascii="Arial" w:hAnsi="Arial" w:cs="Arial"/>
                <w:b/>
                <w:color w:val="545353"/>
              </w:rPr>
            </w:pPr>
            <w:r w:rsidRPr="00777A7E">
              <w:rPr>
                <w:rFonts w:ascii="Arial" w:hAnsi="Arial" w:cs="Arial"/>
                <w:b/>
                <w:color w:val="545353"/>
              </w:rPr>
              <w:t>Nariz/ Nose</w:t>
            </w:r>
          </w:p>
          <w:p w:rsidR="00777A7E" w:rsidRPr="00777A7E" w:rsidRDefault="00777A7E" w:rsidP="00777A7E">
            <w:pPr>
              <w:numPr>
                <w:ilvl w:val="0"/>
                <w:numId w:val="13"/>
              </w:numPr>
              <w:spacing w:after="75" w:line="240" w:lineRule="auto"/>
              <w:ind w:left="0"/>
              <w:jc w:val="center"/>
              <w:textAlignment w:val="baseline"/>
              <w:rPr>
                <w:rFonts w:ascii="Arial" w:hAnsi="Arial" w:cs="Arial"/>
                <w:b/>
                <w:color w:val="545353"/>
              </w:rPr>
            </w:pPr>
            <w:r w:rsidRPr="00777A7E">
              <w:rPr>
                <w:rFonts w:ascii="Arial" w:hAnsi="Arial" w:cs="Arial"/>
                <w:b/>
                <w:color w:val="545353"/>
              </w:rPr>
              <w:t>Boca/ Mouth</w:t>
            </w:r>
          </w:p>
          <w:p w:rsidR="00777A7E" w:rsidRPr="00777A7E" w:rsidRDefault="00777A7E" w:rsidP="00777A7E">
            <w:pPr>
              <w:numPr>
                <w:ilvl w:val="0"/>
                <w:numId w:val="13"/>
              </w:numPr>
              <w:spacing w:after="75" w:line="240" w:lineRule="auto"/>
              <w:ind w:left="0"/>
              <w:jc w:val="center"/>
              <w:textAlignment w:val="baseline"/>
              <w:rPr>
                <w:rFonts w:ascii="Arial" w:hAnsi="Arial" w:cs="Arial"/>
                <w:b/>
                <w:color w:val="545353"/>
              </w:rPr>
            </w:pPr>
            <w:r w:rsidRPr="00777A7E">
              <w:rPr>
                <w:rFonts w:ascii="Arial" w:hAnsi="Arial" w:cs="Arial"/>
                <w:b/>
                <w:color w:val="545353"/>
              </w:rPr>
              <w:t>Oreja/ Ear</w:t>
            </w:r>
          </w:p>
          <w:p w:rsidR="00777A7E" w:rsidRDefault="00777A7E" w:rsidP="00777A7E">
            <w:pPr>
              <w:pStyle w:val="z-Principiodelformulario"/>
            </w:pPr>
            <w:r>
              <w:t>Principio del formulario</w:t>
            </w:r>
          </w:p>
          <w:p w:rsidR="00CB2E51" w:rsidRDefault="00CB2E51" w:rsidP="00E01FAF">
            <w:pPr>
              <w:spacing w:after="0" w:line="240" w:lineRule="auto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                          </w:t>
            </w:r>
            <w:r>
              <w:t xml:space="preserve"> </w:t>
            </w:r>
            <w:r>
              <w:rPr>
                <w:noProof/>
                <w:lang w:eastAsia="es-CO"/>
              </w:rPr>
              <w:t xml:space="preserve">              </w:t>
            </w:r>
          </w:p>
          <w:p w:rsidR="00CB2E51" w:rsidRDefault="00CB2E51" w:rsidP="00E01FAF">
            <w:pPr>
              <w:spacing w:after="0" w:line="240" w:lineRule="auto"/>
              <w:rPr>
                <w:noProof/>
                <w:lang w:eastAsia="es-CO"/>
              </w:rPr>
            </w:pPr>
          </w:p>
          <w:p w:rsidR="00CB2E51" w:rsidRDefault="00CB2E51" w:rsidP="00E01FAF">
            <w:pPr>
              <w:spacing w:after="0" w:line="240" w:lineRule="auto"/>
              <w:rPr>
                <w:noProof/>
                <w:lang w:eastAsia="es-CO"/>
              </w:rPr>
            </w:pPr>
          </w:p>
          <w:p w:rsidR="00CB2E51" w:rsidRDefault="00CB2E51" w:rsidP="00E01FAF">
            <w:pPr>
              <w:spacing w:after="0" w:line="240" w:lineRule="auto"/>
              <w:rPr>
                <w:noProof/>
                <w:lang w:eastAsia="es-CO"/>
              </w:rPr>
            </w:pPr>
          </w:p>
          <w:p w:rsidR="00CB2E51" w:rsidRDefault="00CB2E51" w:rsidP="00E01FAF">
            <w:pPr>
              <w:spacing w:after="0" w:line="240" w:lineRule="auto"/>
              <w:rPr>
                <w:noProof/>
                <w:lang w:eastAsia="es-CO"/>
              </w:rPr>
            </w:pPr>
          </w:p>
          <w:p w:rsidR="00CB2E51" w:rsidRDefault="00CB2E51" w:rsidP="00E01FAF">
            <w:pPr>
              <w:spacing w:after="0" w:line="240" w:lineRule="auto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                  </w:t>
            </w:r>
          </w:p>
          <w:p w:rsidR="00CB2E51" w:rsidRDefault="00CB2E51" w:rsidP="00E01FAF">
            <w:pPr>
              <w:spacing w:after="0" w:line="240" w:lineRule="auto"/>
              <w:rPr>
                <w:noProof/>
                <w:lang w:eastAsia="es-CO"/>
              </w:rPr>
            </w:pPr>
          </w:p>
          <w:p w:rsidR="00CB2E51" w:rsidRDefault="00CB2E51" w:rsidP="00E01FAF">
            <w:pPr>
              <w:spacing w:after="0" w:line="240" w:lineRule="auto"/>
              <w:rPr>
                <w:noProof/>
                <w:lang w:eastAsia="es-CO"/>
              </w:rPr>
            </w:pPr>
          </w:p>
          <w:p w:rsidR="00E01FAF" w:rsidRPr="00CF1881" w:rsidRDefault="00FA010B" w:rsidP="00E01FA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CF1881">
              <w:rPr>
                <w:rFonts w:ascii="Arial" w:hAnsi="Arial" w:cs="Arial"/>
                <w:b/>
              </w:rPr>
              <w:lastRenderedPageBreak/>
              <w:t xml:space="preserve"> Actividad de aprendizaje:</w:t>
            </w:r>
          </w:p>
          <w:p w:rsidR="00FA010B" w:rsidRPr="00CF1881" w:rsidRDefault="00FA010B" w:rsidP="00E01FAF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="00FA010B" w:rsidRPr="00CF1881" w:rsidRDefault="00FA010B" w:rsidP="00E01FAF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CF1881">
              <w:rPr>
                <w:rFonts w:ascii="Arial" w:hAnsi="Arial" w:cs="Arial"/>
                <w:b/>
                <w:u w:val="single"/>
              </w:rPr>
              <w:t>Actividad 1.</w:t>
            </w:r>
          </w:p>
          <w:p w:rsidR="006152AC" w:rsidRDefault="00FA010B" w:rsidP="00FA010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/>
              </w:rPr>
            </w:pPr>
            <w:r w:rsidRPr="00CF1881">
              <w:rPr>
                <w:rFonts w:ascii="Arial" w:hAnsi="Arial" w:cs="Arial"/>
                <w:b/>
              </w:rPr>
              <w:t>Escucha el audio y practica la pronunciación</w:t>
            </w:r>
            <w:r w:rsidR="005770B4">
              <w:rPr>
                <w:rFonts w:ascii="Arial" w:hAnsi="Arial" w:cs="Arial"/>
                <w:b/>
              </w:rPr>
              <w:t xml:space="preserve"> </w:t>
            </w:r>
          </w:p>
          <w:p w:rsidR="00A248A7" w:rsidRDefault="00CB2E51" w:rsidP="006152AC">
            <w:pPr>
              <w:pStyle w:val="Prrafodelista"/>
              <w:spacing w:after="0" w:line="240" w:lineRule="auto"/>
              <w:rPr>
                <w:rStyle w:val="Hipervnculo"/>
              </w:rPr>
            </w:pPr>
            <w:hyperlink r:id="rId9" w:history="1">
              <w:r>
                <w:rPr>
                  <w:rStyle w:val="Hipervnculo"/>
                </w:rPr>
                <w:t>https://www.youtube.com/watch?v=LwSKdW5su5k</w:t>
              </w:r>
            </w:hyperlink>
          </w:p>
          <w:p w:rsidR="00A248A7" w:rsidRDefault="00A248A7" w:rsidP="006152AC">
            <w:pPr>
              <w:pStyle w:val="Prrafodelista"/>
              <w:spacing w:after="0" w:line="240" w:lineRule="auto"/>
              <w:rPr>
                <w:rStyle w:val="Hipervnculo"/>
              </w:rPr>
            </w:pPr>
          </w:p>
          <w:p w:rsidR="00A248A7" w:rsidRDefault="00A248A7" w:rsidP="00A248A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Style w:val="Hipervnculo"/>
                <w:color w:val="auto"/>
                <w:u w:val="none"/>
              </w:rPr>
            </w:pPr>
            <w:r w:rsidRPr="00A248A7">
              <w:rPr>
                <w:rStyle w:val="Hipervnculo"/>
                <w:color w:val="auto"/>
                <w:u w:val="none"/>
              </w:rPr>
              <w:t xml:space="preserve">Dibuja </w:t>
            </w:r>
            <w:r w:rsidR="00777A7E">
              <w:rPr>
                <w:rStyle w:val="Hipervnculo"/>
                <w:color w:val="auto"/>
                <w:u w:val="none"/>
              </w:rPr>
              <w:t>el cuerpo humano y señala sus partes</w:t>
            </w:r>
          </w:p>
          <w:p w:rsidR="00777A7E" w:rsidRPr="00777A7E" w:rsidRDefault="00777A7E" w:rsidP="00777A7E">
            <w:pPr>
              <w:spacing w:after="0" w:line="240" w:lineRule="auto"/>
              <w:ind w:left="360"/>
              <w:rPr>
                <w:rStyle w:val="Hipervnculo"/>
                <w:color w:val="auto"/>
                <w:u w:val="none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5408" behindDoc="0" locked="0" layoutInCell="1" allowOverlap="1" wp14:anchorId="19877B5E" wp14:editId="7D947D6B">
                  <wp:simplePos x="0" y="0"/>
                  <wp:positionH relativeFrom="column">
                    <wp:posOffset>1937385</wp:posOffset>
                  </wp:positionH>
                  <wp:positionV relativeFrom="paragraph">
                    <wp:posOffset>82550</wp:posOffset>
                  </wp:positionV>
                  <wp:extent cx="1983158" cy="2257425"/>
                  <wp:effectExtent l="0" t="0" r="0" b="0"/>
                  <wp:wrapNone/>
                  <wp:docPr id="9" name="Imagen 9" descr="All About Me Unit- English (con imágenes) | Ingles para preescola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ll About Me Unit- English (con imágenes) | Ingles para preescolar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85"/>
                          <a:stretch/>
                        </pic:blipFill>
                        <pic:spPr bwMode="auto">
                          <a:xfrm>
                            <a:off x="0" y="0"/>
                            <a:ext cx="1983158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248A7" w:rsidRDefault="00A248A7" w:rsidP="006152AC">
            <w:pPr>
              <w:pStyle w:val="Prrafodelista"/>
              <w:spacing w:after="0" w:line="240" w:lineRule="auto"/>
              <w:rPr>
                <w:rStyle w:val="Hipervnculo"/>
              </w:rPr>
            </w:pPr>
          </w:p>
          <w:p w:rsidR="00A248A7" w:rsidRDefault="00A248A7" w:rsidP="006152AC">
            <w:pPr>
              <w:pStyle w:val="Prrafodelista"/>
              <w:spacing w:after="0" w:line="240" w:lineRule="auto"/>
              <w:rPr>
                <w:rStyle w:val="Hipervnculo"/>
              </w:rPr>
            </w:pPr>
          </w:p>
          <w:p w:rsidR="00A248A7" w:rsidRDefault="00A248A7" w:rsidP="006152AC">
            <w:pPr>
              <w:pStyle w:val="Prrafodelista"/>
              <w:spacing w:after="0" w:line="240" w:lineRule="auto"/>
              <w:rPr>
                <w:rStyle w:val="Hipervnculo"/>
              </w:rPr>
            </w:pPr>
          </w:p>
          <w:p w:rsidR="00A248A7" w:rsidRDefault="00A248A7" w:rsidP="006152AC">
            <w:pPr>
              <w:pStyle w:val="Prrafodelista"/>
              <w:spacing w:after="0" w:line="240" w:lineRule="auto"/>
              <w:rPr>
                <w:rStyle w:val="Hipervnculo"/>
              </w:rPr>
            </w:pPr>
          </w:p>
          <w:p w:rsidR="00777A7E" w:rsidRDefault="00777A7E" w:rsidP="006152AC">
            <w:pPr>
              <w:pStyle w:val="Prrafodelista"/>
              <w:spacing w:after="0" w:line="240" w:lineRule="auto"/>
              <w:rPr>
                <w:rStyle w:val="Hipervnculo"/>
              </w:rPr>
            </w:pPr>
          </w:p>
          <w:p w:rsidR="00777A7E" w:rsidRDefault="00777A7E" w:rsidP="006152AC">
            <w:pPr>
              <w:pStyle w:val="Prrafodelista"/>
              <w:spacing w:after="0" w:line="240" w:lineRule="auto"/>
              <w:rPr>
                <w:rStyle w:val="Hipervnculo"/>
              </w:rPr>
            </w:pPr>
          </w:p>
          <w:p w:rsidR="00777A7E" w:rsidRDefault="00777A7E" w:rsidP="006152AC">
            <w:pPr>
              <w:pStyle w:val="Prrafodelista"/>
              <w:spacing w:after="0" w:line="240" w:lineRule="auto"/>
              <w:rPr>
                <w:rStyle w:val="Hipervnculo"/>
              </w:rPr>
            </w:pPr>
          </w:p>
          <w:p w:rsidR="00777A7E" w:rsidRDefault="00777A7E" w:rsidP="006152AC">
            <w:pPr>
              <w:pStyle w:val="Prrafodelista"/>
              <w:spacing w:after="0" w:line="240" w:lineRule="auto"/>
              <w:rPr>
                <w:rStyle w:val="Hipervnculo"/>
              </w:rPr>
            </w:pPr>
          </w:p>
          <w:p w:rsidR="00777A7E" w:rsidRDefault="00777A7E" w:rsidP="006152AC">
            <w:pPr>
              <w:pStyle w:val="Prrafodelista"/>
              <w:spacing w:after="0" w:line="240" w:lineRule="auto"/>
              <w:rPr>
                <w:rStyle w:val="Hipervnculo"/>
              </w:rPr>
            </w:pPr>
          </w:p>
          <w:p w:rsidR="00777A7E" w:rsidRDefault="00777A7E" w:rsidP="006152AC">
            <w:pPr>
              <w:pStyle w:val="Prrafodelista"/>
              <w:spacing w:after="0" w:line="240" w:lineRule="auto"/>
              <w:rPr>
                <w:rStyle w:val="Hipervnculo"/>
              </w:rPr>
            </w:pPr>
          </w:p>
          <w:p w:rsidR="00777A7E" w:rsidRDefault="00777A7E" w:rsidP="006152AC">
            <w:pPr>
              <w:pStyle w:val="Prrafodelista"/>
              <w:spacing w:after="0" w:line="240" w:lineRule="auto"/>
              <w:rPr>
                <w:rStyle w:val="Hipervnculo"/>
              </w:rPr>
            </w:pPr>
          </w:p>
          <w:p w:rsidR="00777A7E" w:rsidRDefault="00777A7E" w:rsidP="006152AC">
            <w:pPr>
              <w:pStyle w:val="Prrafodelista"/>
              <w:spacing w:after="0" w:line="240" w:lineRule="auto"/>
              <w:rPr>
                <w:rStyle w:val="Hipervnculo"/>
              </w:rPr>
            </w:pPr>
          </w:p>
          <w:p w:rsidR="00777A7E" w:rsidRDefault="00777A7E" w:rsidP="006152AC">
            <w:pPr>
              <w:pStyle w:val="Prrafodelista"/>
              <w:spacing w:after="0" w:line="240" w:lineRule="auto"/>
              <w:rPr>
                <w:rStyle w:val="Hipervnculo"/>
              </w:rPr>
            </w:pPr>
          </w:p>
          <w:p w:rsidR="002B30A5" w:rsidRDefault="002B30A5" w:rsidP="002B30A5">
            <w:pPr>
              <w:spacing w:after="0" w:line="240" w:lineRule="auto"/>
              <w:ind w:left="360"/>
              <w:jc w:val="both"/>
            </w:pPr>
          </w:p>
          <w:p w:rsidR="002B30A5" w:rsidRPr="00CB58AE" w:rsidRDefault="00CB58AE" w:rsidP="00CB58AE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CB58AE">
              <w:rPr>
                <w:rFonts w:ascii="Arial" w:hAnsi="Arial" w:cs="Arial"/>
                <w:b/>
              </w:rPr>
              <w:t xml:space="preserve">ACTIVIDAD 2 </w:t>
            </w:r>
          </w:p>
          <w:p w:rsidR="00777A7E" w:rsidRDefault="00777A7E" w:rsidP="00CB58A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 las páginas 67, 68, 69, 71, 72.</w:t>
            </w:r>
          </w:p>
          <w:p w:rsidR="00CB58AE" w:rsidRDefault="00777A7E" w:rsidP="000E024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77A7E">
              <w:rPr>
                <w:rFonts w:ascii="Arial" w:hAnsi="Arial" w:cs="Arial"/>
                <w:sz w:val="24"/>
                <w:szCs w:val="24"/>
              </w:rPr>
              <w:t xml:space="preserve">Con ayuda de mami relaciona cada parte del cuerpo </w:t>
            </w:r>
          </w:p>
          <w:p w:rsidR="00777A7E" w:rsidRDefault="00777A7E" w:rsidP="00777A7E">
            <w:pPr>
              <w:spacing w:after="0" w:line="240" w:lineRule="auto"/>
              <w:ind w:left="360"/>
              <w:jc w:val="both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                    </w:t>
            </w:r>
            <w:r>
              <w:rPr>
                <w:noProof/>
                <w:lang w:eastAsia="es-CO"/>
              </w:rPr>
              <w:drawing>
                <wp:inline distT="0" distB="0" distL="0" distR="0">
                  <wp:extent cx="3368768" cy="2857500"/>
                  <wp:effectExtent l="0" t="0" r="3175" b="0"/>
                  <wp:docPr id="10" name="Imagen 10" descr="Clase de ingles las partes del cuerpo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lase de ingles las partes del cuerpo (1)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003" t="29333" r="3604" b="28821"/>
                          <a:stretch/>
                        </pic:blipFill>
                        <pic:spPr bwMode="auto">
                          <a:xfrm>
                            <a:off x="0" y="0"/>
                            <a:ext cx="3369513" cy="2858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77A7E" w:rsidRDefault="00777A7E" w:rsidP="00777A7E">
            <w:pPr>
              <w:spacing w:after="0" w:line="240" w:lineRule="auto"/>
              <w:ind w:left="360"/>
              <w:jc w:val="both"/>
              <w:rPr>
                <w:noProof/>
                <w:lang w:eastAsia="es-CO"/>
              </w:rPr>
            </w:pPr>
          </w:p>
          <w:p w:rsidR="00777A7E" w:rsidRDefault="00777A7E" w:rsidP="00777A7E">
            <w:pPr>
              <w:spacing w:after="0" w:line="240" w:lineRule="auto"/>
              <w:ind w:left="360"/>
              <w:jc w:val="both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Compromiso</w:t>
            </w:r>
          </w:p>
          <w:p w:rsidR="00237165" w:rsidRPr="00292128" w:rsidRDefault="00777A7E" w:rsidP="00777A7E">
            <w:pPr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  <w:lang w:eastAsia="es-CO"/>
              </w:rPr>
              <w:t>Realiza las paginas  73, 75, 76</w:t>
            </w:r>
          </w:p>
        </w:tc>
      </w:tr>
    </w:tbl>
    <w:p w:rsidR="00635F0A" w:rsidRDefault="00635F0A" w:rsidP="00FC514B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3F6329" w:rsidRDefault="003F6329" w:rsidP="00FC514B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3F6329" w:rsidRDefault="003F6329" w:rsidP="00FC514B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3F6329" w:rsidSect="0086648B">
      <w:headerReference w:type="default" r:id="rId12"/>
      <w:footerReference w:type="default" r:id="rId13"/>
      <w:pgSz w:w="12240" w:h="15840"/>
      <w:pgMar w:top="1560" w:right="474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288" w:rsidRDefault="00BE2288" w:rsidP="0086648B">
      <w:pPr>
        <w:spacing w:after="0" w:line="240" w:lineRule="auto"/>
      </w:pPr>
      <w:r>
        <w:separator/>
      </w:r>
    </w:p>
  </w:endnote>
  <w:endnote w:type="continuationSeparator" w:id="0">
    <w:p w:rsidR="00BE2288" w:rsidRDefault="00BE2288" w:rsidP="00866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5BC" w:rsidRPr="005945BC" w:rsidRDefault="005945BC" w:rsidP="005945BC">
    <w:pPr>
      <w:pStyle w:val="Piedepgina"/>
      <w:jc w:val="center"/>
      <w:rPr>
        <w:rFonts w:ascii="Arial" w:hAnsi="Arial" w:cs="Arial"/>
        <w:b/>
        <w:i/>
        <w:sz w:val="18"/>
        <w:szCs w:val="18"/>
      </w:rPr>
    </w:pPr>
    <w:r w:rsidRPr="005945BC">
      <w:rPr>
        <w:rFonts w:ascii="Arial" w:hAnsi="Arial" w:cs="Arial"/>
        <w:b/>
        <w:i/>
        <w:sz w:val="18"/>
        <w:szCs w:val="18"/>
      </w:rPr>
      <w:t>MATERIAL EDUCATIVO I.E.T.I. EL MILAGROSO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288" w:rsidRDefault="00BE2288" w:rsidP="0086648B">
      <w:pPr>
        <w:spacing w:after="0" w:line="240" w:lineRule="auto"/>
      </w:pPr>
      <w:r>
        <w:separator/>
      </w:r>
    </w:p>
  </w:footnote>
  <w:footnote w:type="continuationSeparator" w:id="0">
    <w:p w:rsidR="00BE2288" w:rsidRDefault="00BE2288" w:rsidP="00866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horzAnchor="margin" w:tblpY="-1180"/>
      <w:tblW w:w="493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78"/>
      <w:gridCol w:w="4535"/>
      <w:gridCol w:w="2826"/>
    </w:tblGrid>
    <w:tr w:rsidR="00CC2B0A" w:rsidRPr="00A11A4E" w:rsidTr="00A11A4E">
      <w:trPr>
        <w:trHeight w:val="364"/>
      </w:trPr>
      <w:tc>
        <w:tcPr>
          <w:tcW w:w="1666" w:type="pct"/>
          <w:vMerge w:val="restart"/>
          <w:shd w:val="clear" w:color="auto" w:fill="auto"/>
          <w:vAlign w:val="center"/>
        </w:tcPr>
        <w:p w:rsidR="0086648B" w:rsidRPr="00A11A4E" w:rsidRDefault="00C31D17" w:rsidP="00A11A4E">
          <w:pPr>
            <w:spacing w:after="0" w:line="240" w:lineRule="auto"/>
            <w:jc w:val="center"/>
            <w:rPr>
              <w:rFonts w:eastAsia="Times New Roman"/>
              <w:b/>
              <w:sz w:val="16"/>
              <w:szCs w:val="16"/>
              <w:lang w:eastAsia="es-CO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-33020</wp:posOffset>
                </wp:positionV>
                <wp:extent cx="551180" cy="542925"/>
                <wp:effectExtent l="0" t="0" r="1270" b="9525"/>
                <wp:wrapTight wrapText="bothSides">
                  <wp:wrapPolygon edited="0">
                    <wp:start x="0" y="0"/>
                    <wp:lineTo x="0" y="21221"/>
                    <wp:lineTo x="20903" y="21221"/>
                    <wp:lineTo x="20903" y="0"/>
                    <wp:lineTo x="0" y="0"/>
                  </wp:wrapPolygon>
                </wp:wrapTight>
                <wp:docPr id="4" name="0 Imagen" descr="ESCUDO DEL MILAGRO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ESCUDO DEL MILAGROS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18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6648B" w:rsidRPr="00A11A4E">
            <w:rPr>
              <w:rFonts w:eastAsia="Times New Roman"/>
              <w:b/>
              <w:sz w:val="16"/>
              <w:szCs w:val="16"/>
              <w:lang w:eastAsia="es-CO"/>
            </w:rPr>
            <w:t>INSTITUCION EDUCATIVA TÉCNICO INDUSTRIAL EL MILAGROSO</w:t>
          </w:r>
        </w:p>
        <w:p w:rsidR="0086648B" w:rsidRPr="00A11A4E" w:rsidRDefault="0086648B" w:rsidP="00A11A4E">
          <w:pPr>
            <w:spacing w:after="0" w:line="240" w:lineRule="auto"/>
            <w:jc w:val="center"/>
            <w:rPr>
              <w:rFonts w:eastAsia="Times New Roman"/>
              <w:b/>
              <w:sz w:val="16"/>
              <w:szCs w:val="16"/>
              <w:lang w:eastAsia="es-CO"/>
            </w:rPr>
          </w:pPr>
          <w:r w:rsidRPr="00A11A4E">
            <w:rPr>
              <w:rFonts w:eastAsia="Times New Roman"/>
              <w:b/>
              <w:sz w:val="16"/>
              <w:szCs w:val="16"/>
              <w:lang w:eastAsia="es-CO"/>
            </w:rPr>
            <w:t>SABER ICFES</w:t>
          </w:r>
          <w:r w:rsidR="00991158">
            <w:rPr>
              <w:rFonts w:eastAsia="Times New Roman"/>
              <w:b/>
              <w:sz w:val="16"/>
              <w:szCs w:val="16"/>
              <w:lang w:eastAsia="es-CO"/>
            </w:rPr>
            <w:t xml:space="preserve">   </w:t>
          </w:r>
          <w:r w:rsidRPr="00A11A4E">
            <w:rPr>
              <w:rFonts w:eastAsia="Times New Roman"/>
              <w:b/>
              <w:sz w:val="16"/>
              <w:szCs w:val="16"/>
              <w:lang w:eastAsia="es-CO"/>
            </w:rPr>
            <w:t>A+</w:t>
          </w:r>
        </w:p>
      </w:tc>
      <w:tc>
        <w:tcPr>
          <w:tcW w:w="2054" w:type="pct"/>
          <w:shd w:val="clear" w:color="auto" w:fill="auto"/>
        </w:tcPr>
        <w:p w:rsidR="0086648B" w:rsidRPr="00991158" w:rsidRDefault="0086648B" w:rsidP="00A11A4E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es-CO"/>
            </w:rPr>
          </w:pPr>
          <w:r w:rsidRPr="00991158">
            <w:rPr>
              <w:rFonts w:ascii="Arial" w:eastAsia="Times New Roman" w:hAnsi="Arial" w:cs="Arial"/>
              <w:b/>
              <w:sz w:val="20"/>
              <w:szCs w:val="20"/>
              <w:lang w:eastAsia="es-CO"/>
            </w:rPr>
            <w:t>GESTION PEDAGOGICA</w:t>
          </w:r>
        </w:p>
      </w:tc>
      <w:tc>
        <w:tcPr>
          <w:tcW w:w="1280" w:type="pct"/>
          <w:shd w:val="clear" w:color="auto" w:fill="auto"/>
        </w:tcPr>
        <w:p w:rsidR="0086648B" w:rsidRPr="00991158" w:rsidRDefault="0086648B" w:rsidP="00A11A4E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O"/>
            </w:rPr>
          </w:pPr>
          <w:r w:rsidRPr="00991158">
            <w:rPr>
              <w:rFonts w:ascii="Arial" w:eastAsia="Times New Roman" w:hAnsi="Arial" w:cs="Arial"/>
              <w:b/>
              <w:sz w:val="18"/>
              <w:szCs w:val="18"/>
              <w:lang w:eastAsia="es-CO"/>
            </w:rPr>
            <w:t>VERSIÓN</w:t>
          </w:r>
          <w:r w:rsidRPr="00991158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2020 - 2021</w:t>
          </w:r>
        </w:p>
      </w:tc>
    </w:tr>
    <w:tr w:rsidR="00CC2B0A" w:rsidRPr="00A11A4E" w:rsidTr="005E7B10">
      <w:trPr>
        <w:trHeight w:val="202"/>
      </w:trPr>
      <w:tc>
        <w:tcPr>
          <w:tcW w:w="1666" w:type="pct"/>
          <w:vMerge/>
          <w:shd w:val="clear" w:color="auto" w:fill="auto"/>
        </w:tcPr>
        <w:p w:rsidR="0086648B" w:rsidRPr="00A11A4E" w:rsidRDefault="0086648B" w:rsidP="00A11A4E">
          <w:pPr>
            <w:spacing w:after="0" w:line="240" w:lineRule="auto"/>
            <w:rPr>
              <w:rFonts w:eastAsia="Times New Roman"/>
              <w:lang w:eastAsia="es-CO"/>
            </w:rPr>
          </w:pPr>
        </w:p>
      </w:tc>
      <w:tc>
        <w:tcPr>
          <w:tcW w:w="2054" w:type="pct"/>
          <w:vMerge w:val="restart"/>
          <w:shd w:val="clear" w:color="auto" w:fill="auto"/>
          <w:vAlign w:val="center"/>
        </w:tcPr>
        <w:p w:rsidR="0086648B" w:rsidRPr="00991158" w:rsidRDefault="0086648B" w:rsidP="005E7B10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i/>
              <w:sz w:val="18"/>
              <w:szCs w:val="18"/>
              <w:lang w:eastAsia="es-CO"/>
            </w:rPr>
          </w:pPr>
          <w:r w:rsidRPr="00991158">
            <w:rPr>
              <w:rFonts w:ascii="Arial" w:eastAsia="Times New Roman" w:hAnsi="Arial" w:cs="Arial"/>
              <w:b/>
              <w:i/>
              <w:sz w:val="18"/>
              <w:szCs w:val="18"/>
              <w:lang w:eastAsia="es-CO"/>
            </w:rPr>
            <w:t>AÑO LECTIVO 2020</w:t>
          </w:r>
        </w:p>
        <w:p w:rsidR="00CA791D" w:rsidRPr="00A11A4E" w:rsidRDefault="00CA791D" w:rsidP="005E7B10">
          <w:pPr>
            <w:spacing w:after="0" w:line="240" w:lineRule="auto"/>
            <w:jc w:val="center"/>
            <w:rPr>
              <w:rFonts w:eastAsia="Times New Roman"/>
              <w:b/>
              <w:i/>
              <w:sz w:val="18"/>
              <w:szCs w:val="18"/>
              <w:lang w:eastAsia="es-CO"/>
            </w:rPr>
          </w:pPr>
        </w:p>
      </w:tc>
      <w:tc>
        <w:tcPr>
          <w:tcW w:w="1280" w:type="pct"/>
          <w:shd w:val="clear" w:color="auto" w:fill="auto"/>
        </w:tcPr>
        <w:p w:rsidR="0086648B" w:rsidRPr="00991158" w:rsidRDefault="0086648B" w:rsidP="00A11A4E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O"/>
            </w:rPr>
          </w:pPr>
          <w:r w:rsidRPr="00991158">
            <w:rPr>
              <w:rFonts w:ascii="Arial" w:eastAsia="Times New Roman" w:hAnsi="Arial" w:cs="Arial"/>
              <w:b/>
              <w:sz w:val="18"/>
              <w:szCs w:val="18"/>
              <w:lang w:eastAsia="es-CO"/>
            </w:rPr>
            <w:t>CODIGO ICFES</w:t>
          </w:r>
          <w:r w:rsidRPr="00991158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: 115063</w:t>
          </w:r>
        </w:p>
      </w:tc>
    </w:tr>
    <w:tr w:rsidR="00CC2B0A" w:rsidRPr="00A11A4E" w:rsidTr="00A11A4E">
      <w:trPr>
        <w:trHeight w:val="355"/>
      </w:trPr>
      <w:tc>
        <w:tcPr>
          <w:tcW w:w="1666" w:type="pct"/>
          <w:vMerge/>
          <w:shd w:val="clear" w:color="auto" w:fill="auto"/>
        </w:tcPr>
        <w:p w:rsidR="0086648B" w:rsidRPr="00A11A4E" w:rsidRDefault="0086648B" w:rsidP="00A11A4E">
          <w:pPr>
            <w:spacing w:after="0" w:line="240" w:lineRule="auto"/>
            <w:rPr>
              <w:rFonts w:eastAsia="Times New Roman"/>
              <w:lang w:eastAsia="es-CO"/>
            </w:rPr>
          </w:pPr>
        </w:p>
      </w:tc>
      <w:tc>
        <w:tcPr>
          <w:tcW w:w="2054" w:type="pct"/>
          <w:vMerge/>
          <w:shd w:val="clear" w:color="auto" w:fill="auto"/>
        </w:tcPr>
        <w:p w:rsidR="0086648B" w:rsidRPr="00A11A4E" w:rsidRDefault="0086648B" w:rsidP="00A11A4E">
          <w:pPr>
            <w:spacing w:after="0" w:line="240" w:lineRule="auto"/>
            <w:rPr>
              <w:rFonts w:eastAsia="Times New Roman"/>
              <w:lang w:eastAsia="es-CO"/>
            </w:rPr>
          </w:pPr>
        </w:p>
      </w:tc>
      <w:tc>
        <w:tcPr>
          <w:tcW w:w="1280" w:type="pct"/>
          <w:shd w:val="clear" w:color="auto" w:fill="auto"/>
          <w:vAlign w:val="center"/>
        </w:tcPr>
        <w:p w:rsidR="0086648B" w:rsidRPr="00991158" w:rsidRDefault="0086648B" w:rsidP="00A11A4E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O"/>
            </w:rPr>
          </w:pPr>
          <w:r w:rsidRPr="00991158">
            <w:rPr>
              <w:rFonts w:ascii="Arial" w:eastAsia="Times New Roman" w:hAnsi="Arial" w:cs="Arial"/>
              <w:b/>
              <w:sz w:val="18"/>
              <w:szCs w:val="18"/>
              <w:lang w:eastAsia="es-CO"/>
            </w:rPr>
            <w:t>CODIGO DANE:</w:t>
          </w:r>
          <w:r w:rsidRPr="00991158">
            <w:rPr>
              <w:rFonts w:ascii="Arial" w:eastAsia="Times New Roman" w:hAnsi="Arial" w:cs="Arial"/>
              <w:sz w:val="18"/>
              <w:szCs w:val="18"/>
              <w:lang w:eastAsia="es-CO"/>
            </w:rPr>
            <w:t xml:space="preserve"> 308758001274</w:t>
          </w:r>
        </w:p>
      </w:tc>
    </w:tr>
  </w:tbl>
  <w:p w:rsidR="0086648B" w:rsidRDefault="0086648B">
    <w:pPr>
      <w:pStyle w:val="Encabezado"/>
    </w:pPr>
  </w:p>
  <w:p w:rsidR="0086648B" w:rsidRDefault="0086648B">
    <w:pPr>
      <w:pStyle w:val="Encabezado"/>
    </w:pPr>
  </w:p>
  <w:p w:rsidR="0086648B" w:rsidRDefault="008664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4907"/>
    <w:multiLevelType w:val="hybridMultilevel"/>
    <w:tmpl w:val="564285DA"/>
    <w:lvl w:ilvl="0" w:tplc="A86A865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18666D3"/>
    <w:multiLevelType w:val="multilevel"/>
    <w:tmpl w:val="D082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00C8F"/>
    <w:multiLevelType w:val="hybridMultilevel"/>
    <w:tmpl w:val="28E2B4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91A28"/>
    <w:multiLevelType w:val="hybridMultilevel"/>
    <w:tmpl w:val="CCE287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65113"/>
    <w:multiLevelType w:val="multilevel"/>
    <w:tmpl w:val="1276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E3CAA"/>
    <w:multiLevelType w:val="multilevel"/>
    <w:tmpl w:val="2C5E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3750A"/>
    <w:multiLevelType w:val="hybridMultilevel"/>
    <w:tmpl w:val="05F040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D0C40"/>
    <w:multiLevelType w:val="hybridMultilevel"/>
    <w:tmpl w:val="75CEDCA8"/>
    <w:lvl w:ilvl="0" w:tplc="89E464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F0158B5"/>
    <w:multiLevelType w:val="hybridMultilevel"/>
    <w:tmpl w:val="C1E4FB8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C69BE"/>
    <w:multiLevelType w:val="multilevel"/>
    <w:tmpl w:val="C9C4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97568"/>
    <w:multiLevelType w:val="multilevel"/>
    <w:tmpl w:val="CF48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463034"/>
    <w:multiLevelType w:val="hybridMultilevel"/>
    <w:tmpl w:val="EBC6897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C36A7"/>
    <w:multiLevelType w:val="hybridMultilevel"/>
    <w:tmpl w:val="84AE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C34EA"/>
    <w:multiLevelType w:val="multilevel"/>
    <w:tmpl w:val="7F9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885B8D"/>
    <w:multiLevelType w:val="hybridMultilevel"/>
    <w:tmpl w:val="1FAEC578"/>
    <w:lvl w:ilvl="0" w:tplc="C62865C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77F40AA8"/>
    <w:multiLevelType w:val="hybridMultilevel"/>
    <w:tmpl w:val="3DB6DE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7"/>
  </w:num>
  <w:num w:numId="5">
    <w:abstractNumId w:val="0"/>
  </w:num>
  <w:num w:numId="6">
    <w:abstractNumId w:val="6"/>
  </w:num>
  <w:num w:numId="7">
    <w:abstractNumId w:val="14"/>
  </w:num>
  <w:num w:numId="8">
    <w:abstractNumId w:val="2"/>
  </w:num>
  <w:num w:numId="9">
    <w:abstractNumId w:val="15"/>
  </w:num>
  <w:num w:numId="10">
    <w:abstractNumId w:val="12"/>
  </w:num>
  <w:num w:numId="11">
    <w:abstractNumId w:val="3"/>
  </w:num>
  <w:num w:numId="12">
    <w:abstractNumId w:val="1"/>
  </w:num>
  <w:num w:numId="13">
    <w:abstractNumId w:val="13"/>
  </w:num>
  <w:num w:numId="14">
    <w:abstractNumId w:val="10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17"/>
    <w:rsid w:val="00040BED"/>
    <w:rsid w:val="00055539"/>
    <w:rsid w:val="00055F17"/>
    <w:rsid w:val="000801E8"/>
    <w:rsid w:val="000D1E65"/>
    <w:rsid w:val="001A770E"/>
    <w:rsid w:val="001B1AF0"/>
    <w:rsid w:val="001C1FBE"/>
    <w:rsid w:val="001D0056"/>
    <w:rsid w:val="001F2860"/>
    <w:rsid w:val="00237165"/>
    <w:rsid w:val="00246D73"/>
    <w:rsid w:val="00292128"/>
    <w:rsid w:val="002B30A5"/>
    <w:rsid w:val="00327E20"/>
    <w:rsid w:val="00346E26"/>
    <w:rsid w:val="00347B2D"/>
    <w:rsid w:val="00361E00"/>
    <w:rsid w:val="00361FAA"/>
    <w:rsid w:val="0036489F"/>
    <w:rsid w:val="00373353"/>
    <w:rsid w:val="003802A1"/>
    <w:rsid w:val="00390DA3"/>
    <w:rsid w:val="003F6329"/>
    <w:rsid w:val="00407B31"/>
    <w:rsid w:val="004546E7"/>
    <w:rsid w:val="004E37FB"/>
    <w:rsid w:val="00501BD7"/>
    <w:rsid w:val="0052712A"/>
    <w:rsid w:val="00541F70"/>
    <w:rsid w:val="00574002"/>
    <w:rsid w:val="00574641"/>
    <w:rsid w:val="005770B4"/>
    <w:rsid w:val="005945BC"/>
    <w:rsid w:val="005E7B10"/>
    <w:rsid w:val="006152AC"/>
    <w:rsid w:val="00635F0A"/>
    <w:rsid w:val="00657F7C"/>
    <w:rsid w:val="00660314"/>
    <w:rsid w:val="00694F02"/>
    <w:rsid w:val="006A7EB3"/>
    <w:rsid w:val="006E340B"/>
    <w:rsid w:val="006F346D"/>
    <w:rsid w:val="00746B64"/>
    <w:rsid w:val="00777A7E"/>
    <w:rsid w:val="007F2F16"/>
    <w:rsid w:val="0086648B"/>
    <w:rsid w:val="0088239C"/>
    <w:rsid w:val="008917C9"/>
    <w:rsid w:val="008B56C0"/>
    <w:rsid w:val="008C56F8"/>
    <w:rsid w:val="008C79D2"/>
    <w:rsid w:val="008E2D89"/>
    <w:rsid w:val="0096241B"/>
    <w:rsid w:val="00971D36"/>
    <w:rsid w:val="00991158"/>
    <w:rsid w:val="00992CC3"/>
    <w:rsid w:val="0099651F"/>
    <w:rsid w:val="009E6ABF"/>
    <w:rsid w:val="00A11A4E"/>
    <w:rsid w:val="00A248A7"/>
    <w:rsid w:val="00A56A38"/>
    <w:rsid w:val="00A9391C"/>
    <w:rsid w:val="00A95F5C"/>
    <w:rsid w:val="00AA0327"/>
    <w:rsid w:val="00AA7AC5"/>
    <w:rsid w:val="00AC6BBF"/>
    <w:rsid w:val="00B0078F"/>
    <w:rsid w:val="00B4696D"/>
    <w:rsid w:val="00BE2288"/>
    <w:rsid w:val="00BF6E57"/>
    <w:rsid w:val="00C176A5"/>
    <w:rsid w:val="00C31D17"/>
    <w:rsid w:val="00C70DBF"/>
    <w:rsid w:val="00CA791D"/>
    <w:rsid w:val="00CB2E51"/>
    <w:rsid w:val="00CB58AE"/>
    <w:rsid w:val="00CB67A4"/>
    <w:rsid w:val="00CC2B0A"/>
    <w:rsid w:val="00CF1881"/>
    <w:rsid w:val="00D24464"/>
    <w:rsid w:val="00D44A33"/>
    <w:rsid w:val="00D46EA6"/>
    <w:rsid w:val="00DC3D5D"/>
    <w:rsid w:val="00E01FAF"/>
    <w:rsid w:val="00E3521E"/>
    <w:rsid w:val="00E63D0E"/>
    <w:rsid w:val="00EA4FB9"/>
    <w:rsid w:val="00ED2FD5"/>
    <w:rsid w:val="00EF0E08"/>
    <w:rsid w:val="00F01066"/>
    <w:rsid w:val="00F275F5"/>
    <w:rsid w:val="00F61522"/>
    <w:rsid w:val="00F72CBD"/>
    <w:rsid w:val="00F902EF"/>
    <w:rsid w:val="00F92FA5"/>
    <w:rsid w:val="00FA010B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7B21115"/>
  <w15:chartTrackingRefBased/>
  <w15:docId w15:val="{DB0D3217-8183-4D52-8136-26F22575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BED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777A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CO"/>
    </w:rPr>
  </w:style>
  <w:style w:type="paragraph" w:styleId="Ttulo4">
    <w:name w:val="heading 4"/>
    <w:basedOn w:val="Normal"/>
    <w:link w:val="Ttulo4Car"/>
    <w:uiPriority w:val="9"/>
    <w:qFormat/>
    <w:rsid w:val="00777A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777A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64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48B"/>
  </w:style>
  <w:style w:type="paragraph" w:styleId="Piedepgina">
    <w:name w:val="footer"/>
    <w:basedOn w:val="Normal"/>
    <w:link w:val="PiedepginaCar"/>
    <w:uiPriority w:val="99"/>
    <w:unhideWhenUsed/>
    <w:rsid w:val="008664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48B"/>
  </w:style>
  <w:style w:type="table" w:styleId="Tablaconcuadrcula">
    <w:name w:val="Table Grid"/>
    <w:basedOn w:val="Tablanormal"/>
    <w:uiPriority w:val="59"/>
    <w:rsid w:val="0086648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4F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r">
    <w:name w:val="tr"/>
    <w:basedOn w:val="Fuentedeprrafopredeter"/>
    <w:rsid w:val="00373353"/>
  </w:style>
  <w:style w:type="character" w:styleId="Hipervnculo">
    <w:name w:val="Hyperlink"/>
    <w:uiPriority w:val="99"/>
    <w:semiHidden/>
    <w:unhideWhenUsed/>
    <w:rsid w:val="00361E0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46E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77A7E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777A7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777A7E"/>
    <w:rPr>
      <w:rFonts w:ascii="Times New Roman" w:eastAsia="Times New Roman" w:hAnsi="Times New Roman"/>
      <w:b/>
      <w:bCs/>
    </w:rPr>
  </w:style>
  <w:style w:type="character" w:styleId="Textoennegrita">
    <w:name w:val="Strong"/>
    <w:basedOn w:val="Fuentedeprrafopredeter"/>
    <w:uiPriority w:val="22"/>
    <w:qFormat/>
    <w:rsid w:val="00777A7E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77A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77A7E"/>
    <w:rPr>
      <w:rFonts w:ascii="Arial" w:eastAsia="Times New Roman" w:hAnsi="Arial" w:cs="Arial"/>
      <w:vanish/>
      <w:sz w:val="16"/>
      <w:szCs w:val="16"/>
    </w:rPr>
  </w:style>
  <w:style w:type="paragraph" w:customStyle="1" w:styleId="form-submit">
    <w:name w:val="form-submit"/>
    <w:basedOn w:val="Normal"/>
    <w:rsid w:val="00777A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77A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77A7E"/>
    <w:rPr>
      <w:rFonts w:ascii="Arial" w:eastAsia="Times New Roman" w:hAnsi="Arial" w:cs="Arial"/>
      <w:vanish/>
      <w:sz w:val="16"/>
      <w:szCs w:val="16"/>
    </w:rPr>
  </w:style>
  <w:style w:type="paragraph" w:customStyle="1" w:styleId="wysija-paragraph">
    <w:name w:val="wysija-paragraph"/>
    <w:basedOn w:val="Normal"/>
    <w:rsid w:val="00777A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wysija-required">
    <w:name w:val="wysija-required"/>
    <w:basedOn w:val="Fuentedeprrafopredeter"/>
    <w:rsid w:val="00777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9206">
                  <w:marLeft w:val="0"/>
                  <w:marRight w:val="0"/>
                  <w:marTop w:val="0"/>
                  <w:marBottom w:val="83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4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5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2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66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226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6499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8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2906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9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3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80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08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034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01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86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52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5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5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0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62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FFA50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05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53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20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83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047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98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33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FFFF0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05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65468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416863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75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571995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149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99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0000F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60502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39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91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562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wSKdW5su5k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ite\Downloads\clase%20de%20transicion%20e%20ingl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1445B6-8A47-43B9-9FB0-3A2ABDBED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clase de transicion e ingles</Template>
  <TotalTime>101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1619</CharactersWithSpaces>
  <SharedDoc>false</SharedDoc>
  <HLinks>
    <vt:vector size="6" baseType="variant">
      <vt:variant>
        <vt:i4>4784246</vt:i4>
      </vt:variant>
      <vt:variant>
        <vt:i4>0</vt:i4>
      </vt:variant>
      <vt:variant>
        <vt:i4>0</vt:i4>
      </vt:variant>
      <vt:variant>
        <vt:i4>5</vt:i4>
      </vt:variant>
      <vt:variant>
        <vt:lpwstr>https://youtu.be/KeC_r7mWHXw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Daite Garcia♥</dc:creator>
  <cp:keywords/>
  <cp:lastModifiedBy>mareis bermejo echenique</cp:lastModifiedBy>
  <cp:revision>9</cp:revision>
  <dcterms:created xsi:type="dcterms:W3CDTF">2020-05-14T12:30:00Z</dcterms:created>
  <dcterms:modified xsi:type="dcterms:W3CDTF">2020-05-26T01:59:00Z</dcterms:modified>
</cp:coreProperties>
</file>